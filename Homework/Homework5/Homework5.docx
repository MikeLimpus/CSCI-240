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64A" w:rsidRDefault="00701B59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 w:rsidRPr="003100FE">
        <w:rPr>
          <w:rFonts w:cstheme="minorHAnsi"/>
          <w:b/>
          <w:sz w:val="24"/>
        </w:rPr>
        <w:t>CSCI</w:t>
      </w:r>
      <w:r w:rsidR="007B3CC2">
        <w:rPr>
          <w:rFonts w:cstheme="minorHAnsi"/>
          <w:b/>
          <w:sz w:val="24"/>
        </w:rPr>
        <w:t>240 – Computer Organization and Assembly Language Programming</w:t>
      </w:r>
    </w:p>
    <w:p w:rsidR="00D741EF" w:rsidRDefault="00D741EF" w:rsidP="0060364A">
      <w:pPr>
        <w:spacing w:after="0" w:line="240" w:lineRule="auto"/>
        <w:jc w:val="center"/>
        <w:rPr>
          <w:rFonts w:cstheme="minorHAnsi"/>
          <w:b/>
          <w:sz w:val="24"/>
        </w:rPr>
      </w:pPr>
    </w:p>
    <w:p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3D2DF02A3F7C47229109B170532FD7FF"/>
          </w:placeholder>
          <w:text/>
        </w:sdtPr>
        <w:sdtEndPr>
          <w:rPr>
            <w:b/>
          </w:rPr>
        </w:sdtEndPr>
        <w:sdtContent>
          <w:r w:rsidR="00234131">
            <w:rPr>
              <w:rFonts w:cstheme="minorHAnsi"/>
              <w:sz w:val="24"/>
            </w:rPr>
            <w:t>Jonathan Limpus</w:t>
          </w:r>
        </w:sdtContent>
      </w:sdt>
    </w:p>
    <w:p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1CBC8BF3B4C54B939E7DA17C8F6738D2"/>
          </w:placeholder>
          <w:text/>
        </w:sdtPr>
        <w:sdtEndPr/>
        <w:sdtContent>
          <w:r w:rsidR="00234131">
            <w:rPr>
              <w:rFonts w:cstheme="minorHAnsi"/>
              <w:sz w:val="24"/>
            </w:rPr>
            <w:t>1429394</w:t>
          </w:r>
        </w:sdtContent>
      </w:sdt>
    </w:p>
    <w:p w:rsidR="00D741EF" w:rsidRP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A4621E08FADD4D4BB31EC44B0962E51D"/>
          </w:placeholder>
          <w:text/>
        </w:sdtPr>
        <w:sdtEndPr/>
        <w:sdtContent>
          <w:r w:rsidR="00234131">
            <w:rPr>
              <w:rFonts w:cstheme="minorHAnsi"/>
              <w:sz w:val="24"/>
            </w:rPr>
            <w:t>Homework: The LC-3</w:t>
          </w:r>
        </w:sdtContent>
      </w:sdt>
    </w:p>
    <w:p w:rsidR="0060364A" w:rsidRPr="000652C8" w:rsidRDefault="0060364A" w:rsidP="00D741EF">
      <w:pPr>
        <w:spacing w:after="0" w:line="240" w:lineRule="auto"/>
        <w:rPr>
          <w:rFonts w:cstheme="minorHAnsi"/>
        </w:rPr>
      </w:pPr>
    </w:p>
    <w:p w:rsidR="00234131" w:rsidRDefault="00234131" w:rsidP="00234131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6. </w:t>
      </w:r>
      <w:r w:rsidR="00DE5F14">
        <w:rPr>
          <w:rFonts w:cstheme="minorHAnsi"/>
        </w:rPr>
        <w:t>a.</w:t>
      </w:r>
    </w:p>
    <w:p w:rsidR="00DE5F14" w:rsidRDefault="00DE5F14" w:rsidP="00234131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7. 11111, which is decimal 15. </w:t>
      </w:r>
    </w:p>
    <w:p w:rsidR="00DE5F14" w:rsidRDefault="00DE5F14" w:rsidP="00234131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8.It would require 4 bits to represent 32 registers in the LC-3 instructions, which would cause a problem due to how many bits are required to represent the entire instruction. </w:t>
      </w:r>
    </w:p>
    <w:p w:rsidR="00DE5F14" w:rsidRDefault="00DE5F14" w:rsidP="00234131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9.</w:t>
      </w:r>
      <w:r w:rsidR="003F720E">
        <w:rPr>
          <w:rFonts w:cstheme="minorHAnsi"/>
        </w:rPr>
        <w:t xml:space="preserve">0001 001 001 1 00000 (Add register 1 by zero and store result in register 1) and 0000 000 00000000 (Break with no n, z, or p flag set) both do nothing without effecting the program. Unlike the others, the ADD instruction actually performs a calculation on operands. </w:t>
      </w:r>
    </w:p>
    <w:p w:rsidR="003F720E" w:rsidRDefault="003F720E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>10.</w:t>
      </w:r>
    </w:p>
    <w:p w:rsidR="003F720E" w:rsidRDefault="003F720E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  <w:t>A. 0000111101010101</w:t>
      </w:r>
      <w:r w:rsidR="002B0CD0">
        <w:rPr>
          <w:rFonts w:cstheme="minorHAnsi"/>
        </w:rPr>
        <w:t xml:space="preserve"> (</w:t>
      </w:r>
      <w:proofErr w:type="spellStart"/>
      <w:r w:rsidR="00477169">
        <w:rPr>
          <w:rFonts w:cstheme="minorHAnsi"/>
        </w:rPr>
        <w:t>BR_nzp</w:t>
      </w:r>
      <w:proofErr w:type="spellEnd"/>
      <w:r w:rsidR="00477169">
        <w:rPr>
          <w:rFonts w:cstheme="minorHAnsi"/>
        </w:rPr>
        <w:t xml:space="preserve"> offset 341)</w:t>
      </w:r>
    </w:p>
    <w:p w:rsidR="003F720E" w:rsidRPr="003F720E" w:rsidRDefault="003F720E" w:rsidP="003F720E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ab/>
        <w:t>B. 01001</w:t>
      </w:r>
      <w:r w:rsidRPr="00F778CE">
        <w:rPr>
          <w:rFonts w:cstheme="minorHAnsi"/>
        </w:rPr>
        <w:t>11101010101</w:t>
      </w:r>
      <w:r w:rsidR="00477169">
        <w:rPr>
          <w:rFonts w:cstheme="minorHAnsi"/>
        </w:rPr>
        <w:t xml:space="preserve"> (</w:t>
      </w:r>
      <w:r w:rsidR="00F778CE">
        <w:rPr>
          <w:rFonts w:cstheme="minorHAnsi"/>
        </w:rPr>
        <w:t>JSR offset 1877)</w:t>
      </w:r>
      <w:bookmarkStart w:id="0" w:name="_GoBack"/>
      <w:bookmarkEnd w:id="0"/>
    </w:p>
    <w:sectPr w:rsidR="003F720E" w:rsidRPr="003F720E" w:rsidSect="00772D3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131" w:rsidRDefault="00234131" w:rsidP="00701B59">
      <w:pPr>
        <w:spacing w:after="0" w:line="240" w:lineRule="auto"/>
      </w:pPr>
      <w:r>
        <w:separator/>
      </w:r>
    </w:p>
  </w:endnote>
  <w:endnote w:type="continuationSeparator" w:id="0">
    <w:p w:rsidR="00234131" w:rsidRDefault="00234131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131" w:rsidRDefault="00234131" w:rsidP="00701B59">
      <w:pPr>
        <w:spacing w:after="0" w:line="240" w:lineRule="auto"/>
      </w:pPr>
      <w:r>
        <w:separator/>
      </w:r>
    </w:p>
  </w:footnote>
  <w:footnote w:type="continuationSeparator" w:id="0">
    <w:p w:rsidR="00234131" w:rsidRDefault="00234131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0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6"/>
  </w:num>
  <w:num w:numId="9">
    <w:abstractNumId w:val="3"/>
  </w:num>
  <w:num w:numId="10">
    <w:abstractNumId w:val="29"/>
  </w:num>
  <w:num w:numId="11">
    <w:abstractNumId w:val="33"/>
  </w:num>
  <w:num w:numId="12">
    <w:abstractNumId w:val="14"/>
  </w:num>
  <w:num w:numId="13">
    <w:abstractNumId w:val="34"/>
  </w:num>
  <w:num w:numId="14">
    <w:abstractNumId w:val="22"/>
  </w:num>
  <w:num w:numId="15">
    <w:abstractNumId w:val="24"/>
  </w:num>
  <w:num w:numId="16">
    <w:abstractNumId w:val="31"/>
  </w:num>
  <w:num w:numId="17">
    <w:abstractNumId w:val="9"/>
  </w:num>
  <w:num w:numId="18">
    <w:abstractNumId w:val="25"/>
  </w:num>
  <w:num w:numId="19">
    <w:abstractNumId w:val="20"/>
  </w:num>
  <w:num w:numId="20">
    <w:abstractNumId w:val="27"/>
  </w:num>
  <w:num w:numId="21">
    <w:abstractNumId w:val="2"/>
  </w:num>
  <w:num w:numId="22">
    <w:abstractNumId w:val="19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2"/>
  </w:num>
  <w:num w:numId="28">
    <w:abstractNumId w:val="12"/>
  </w:num>
  <w:num w:numId="29">
    <w:abstractNumId w:val="1"/>
  </w:num>
  <w:num w:numId="30">
    <w:abstractNumId w:val="21"/>
  </w:num>
  <w:num w:numId="31">
    <w:abstractNumId w:val="23"/>
  </w:num>
  <w:num w:numId="32">
    <w:abstractNumId w:val="15"/>
  </w:num>
  <w:num w:numId="33">
    <w:abstractNumId w:val="16"/>
  </w:num>
  <w:num w:numId="34">
    <w:abstractNumId w:val="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131"/>
    <w:rsid w:val="000652C8"/>
    <w:rsid w:val="00081F13"/>
    <w:rsid w:val="001A566E"/>
    <w:rsid w:val="00210224"/>
    <w:rsid w:val="00234131"/>
    <w:rsid w:val="00274BAB"/>
    <w:rsid w:val="002A7646"/>
    <w:rsid w:val="002B0CD0"/>
    <w:rsid w:val="002B3471"/>
    <w:rsid w:val="003100FE"/>
    <w:rsid w:val="003412D7"/>
    <w:rsid w:val="003D0A05"/>
    <w:rsid w:val="003F720E"/>
    <w:rsid w:val="004047EA"/>
    <w:rsid w:val="00477169"/>
    <w:rsid w:val="004C2A7D"/>
    <w:rsid w:val="0059380C"/>
    <w:rsid w:val="005D09BF"/>
    <w:rsid w:val="005E5814"/>
    <w:rsid w:val="0060364A"/>
    <w:rsid w:val="0061643B"/>
    <w:rsid w:val="0069202B"/>
    <w:rsid w:val="006B0C49"/>
    <w:rsid w:val="006D168B"/>
    <w:rsid w:val="00701B59"/>
    <w:rsid w:val="00715637"/>
    <w:rsid w:val="00737D24"/>
    <w:rsid w:val="00772D32"/>
    <w:rsid w:val="007B3CC2"/>
    <w:rsid w:val="007D3EB5"/>
    <w:rsid w:val="007D65BE"/>
    <w:rsid w:val="007E4AB3"/>
    <w:rsid w:val="0082779C"/>
    <w:rsid w:val="00873CE1"/>
    <w:rsid w:val="008C5574"/>
    <w:rsid w:val="00915E44"/>
    <w:rsid w:val="00953773"/>
    <w:rsid w:val="0095679D"/>
    <w:rsid w:val="00983921"/>
    <w:rsid w:val="00A66D9A"/>
    <w:rsid w:val="00A7291E"/>
    <w:rsid w:val="00AC1321"/>
    <w:rsid w:val="00B23CB6"/>
    <w:rsid w:val="00B31536"/>
    <w:rsid w:val="00B5231C"/>
    <w:rsid w:val="00BE2647"/>
    <w:rsid w:val="00BE6A91"/>
    <w:rsid w:val="00C6297A"/>
    <w:rsid w:val="00CA268F"/>
    <w:rsid w:val="00CA6DD4"/>
    <w:rsid w:val="00CC5541"/>
    <w:rsid w:val="00D57256"/>
    <w:rsid w:val="00D73414"/>
    <w:rsid w:val="00D741EF"/>
    <w:rsid w:val="00DD735D"/>
    <w:rsid w:val="00DE5F14"/>
    <w:rsid w:val="00E0578E"/>
    <w:rsid w:val="00E23AF6"/>
    <w:rsid w:val="00EF4B5C"/>
    <w:rsid w:val="00F378C2"/>
    <w:rsid w:val="00F47DD9"/>
    <w:rsid w:val="00F612AE"/>
    <w:rsid w:val="00F77680"/>
    <w:rsid w:val="00F778CE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2EE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hool\CSCI240\CSCI24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2DF02A3F7C47229109B170532FD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A5ED2-4697-40B2-9721-C9888F69601C}"/>
      </w:docPartPr>
      <w:docPartBody>
        <w:p w:rsidR="00000000" w:rsidRDefault="002D644C">
          <w:pPr>
            <w:pStyle w:val="3D2DF02A3F7C47229109B170532FD7FF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BC8BF3B4C54B939E7DA17C8F673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C188C-2605-42BE-BDA1-925C1356879A}"/>
      </w:docPartPr>
      <w:docPartBody>
        <w:p w:rsidR="00000000" w:rsidRDefault="002D644C">
          <w:pPr>
            <w:pStyle w:val="1CBC8BF3B4C54B939E7DA17C8F6738D2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621E08FADD4D4BB31EC44B0962E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61101-D34C-4D15-8A13-8E0D9A38AF02}"/>
      </w:docPartPr>
      <w:docPartBody>
        <w:p w:rsidR="00000000" w:rsidRDefault="002D644C">
          <w:pPr>
            <w:pStyle w:val="A4621E08FADD4D4BB31EC44B0962E51D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2DF02A3F7C47229109B170532FD7FF">
    <w:name w:val="3D2DF02A3F7C47229109B170532FD7FF"/>
  </w:style>
  <w:style w:type="paragraph" w:customStyle="1" w:styleId="1CBC8BF3B4C54B939E7DA17C8F6738D2">
    <w:name w:val="1CBC8BF3B4C54B939E7DA17C8F6738D2"/>
  </w:style>
  <w:style w:type="paragraph" w:customStyle="1" w:styleId="A4621E08FADD4D4BB31EC44B0962E51D">
    <w:name w:val="A4621E08FADD4D4BB31EC44B0962E5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CSCI240Template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2018-10-05T18:28:00Z</dcterms:created>
  <dcterms:modified xsi:type="dcterms:W3CDTF">2018-10-05T20:05:00Z</dcterms:modified>
</cp:coreProperties>
</file>