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66B4" w14:textId="77777777" w:rsidR="0060364A" w:rsidRDefault="00701B59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 w:rsidRPr="003100FE">
        <w:rPr>
          <w:rFonts w:cstheme="minorHAnsi"/>
          <w:b/>
          <w:sz w:val="24"/>
        </w:rPr>
        <w:t>CSCI</w:t>
      </w:r>
      <w:r w:rsidR="007B3CC2">
        <w:rPr>
          <w:rFonts w:cstheme="minorHAnsi"/>
          <w:b/>
          <w:sz w:val="24"/>
        </w:rPr>
        <w:t>240 – Computer Organization and Assembly Language Programming</w:t>
      </w:r>
    </w:p>
    <w:p w14:paraId="6801BDA3" w14:textId="77777777" w:rsidR="00D741EF" w:rsidRDefault="000D275B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</w:p>
    <w:p w14:paraId="25D5038A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21068B0B31BE42F89A06116CF3D35DFE"/>
          </w:placeholder>
          <w:text/>
        </w:sdtPr>
        <w:sdtEndPr>
          <w:rPr>
            <w:b/>
          </w:rPr>
        </w:sdtEndPr>
        <w:sdtContent>
          <w:r w:rsidR="002D5388">
            <w:rPr>
              <w:rFonts w:cstheme="minorHAnsi"/>
              <w:sz w:val="24"/>
            </w:rPr>
            <w:t>Jonathan Limpus</w:t>
          </w:r>
        </w:sdtContent>
      </w:sdt>
    </w:p>
    <w:p w14:paraId="77F57921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A7D6572157374D2A868EC16E9DAA13D2"/>
          </w:placeholder>
          <w:text/>
        </w:sdtPr>
        <w:sdtEndPr/>
        <w:sdtContent>
          <w:r w:rsidR="002D5388">
            <w:rPr>
              <w:rFonts w:cstheme="minorHAnsi"/>
              <w:sz w:val="24"/>
            </w:rPr>
            <w:t>1429394</w:t>
          </w:r>
        </w:sdtContent>
      </w:sdt>
    </w:p>
    <w:p w14:paraId="1F34E971" w14:textId="77777777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2BB48B289ED042D2AA4E525FB8A43AC1"/>
          </w:placeholder>
          <w:text/>
        </w:sdtPr>
        <w:sdtEndPr/>
        <w:sdtContent>
          <w:r w:rsidR="002D5388">
            <w:rPr>
              <w:rFonts w:cstheme="minorHAnsi"/>
              <w:sz w:val="24"/>
            </w:rPr>
            <w:t>Homework 6: Programming</w:t>
          </w:r>
        </w:sdtContent>
      </w:sdt>
    </w:p>
    <w:p w14:paraId="4BEC50AB" w14:textId="77777777" w:rsidR="0060364A" w:rsidRPr="000652C8" w:rsidRDefault="0060364A" w:rsidP="00D741EF">
      <w:pPr>
        <w:spacing w:after="0" w:line="240" w:lineRule="auto"/>
        <w:rPr>
          <w:rFonts w:cstheme="minorHAnsi"/>
        </w:rPr>
      </w:pPr>
    </w:p>
    <w:p w14:paraId="43DF87F0" w14:textId="4CEA69E8" w:rsidR="00D741EF" w:rsidRPr="000652C8" w:rsidRDefault="00066135" w:rsidP="00D741EF">
      <w:pPr>
        <w:pStyle w:val="ListParagraph"/>
        <w:numPr>
          <w:ilvl w:val="0"/>
          <w:numId w:val="35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X3120 contains the instruction JSR offset #</w:t>
      </w:r>
      <w:r w:rsidR="009873B3">
        <w:rPr>
          <w:rFonts w:cstheme="minorHAnsi"/>
        </w:rPr>
        <w:t>9</w:t>
      </w:r>
      <w:r>
        <w:rPr>
          <w:rFonts w:cstheme="minorHAnsi"/>
        </w:rPr>
        <w:t xml:space="preserve">. This is shown by the fact that the PC is changed by </w:t>
      </w:r>
      <w:r w:rsidR="009873B3">
        <w:rPr>
          <w:rFonts w:cstheme="minorHAnsi"/>
        </w:rPr>
        <w:t>nine</w:t>
      </w:r>
      <w:bookmarkStart w:id="0" w:name="_GoBack"/>
      <w:bookmarkEnd w:id="0"/>
      <w:r>
        <w:rPr>
          <w:rFonts w:cstheme="minorHAnsi"/>
        </w:rPr>
        <w:t xml:space="preserve">, and R7 contains the location of the PC after x3210 is executed. </w:t>
      </w:r>
    </w:p>
    <w:p w14:paraId="33556FE4" w14:textId="6994D263" w:rsidR="009873B3" w:rsidRPr="009873B3" w:rsidRDefault="009873B3" w:rsidP="009873B3">
      <w:pPr>
        <w:pStyle w:val="ListParagraph"/>
        <w:numPr>
          <w:ilvl w:val="0"/>
          <w:numId w:val="35"/>
        </w:numPr>
        <w:spacing w:after="0" w:line="240" w:lineRule="auto"/>
        <w:rPr>
          <w:rFonts w:ascii="Source Code Pro" w:hAnsi="Source Code Pro" w:cstheme="minorHAnsi"/>
        </w:rPr>
      </w:pPr>
    </w:p>
    <w:p w14:paraId="78D71AF3" w14:textId="75C22013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>R5 -&gt; x4000</w:t>
      </w:r>
    </w:p>
    <w:p w14:paraId="6F31D8E1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>R6 -&gt; x5000</w:t>
      </w:r>
    </w:p>
    <w:p w14:paraId="665A32A3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>x4000 -&gt; 10</w:t>
      </w:r>
    </w:p>
    <w:p w14:paraId="2D557DA5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>x4001 -&gt; 2</w:t>
      </w:r>
    </w:p>
    <w:p w14:paraId="43C1E208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</w:p>
    <w:p w14:paraId="00092480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 xml:space="preserve">LDR R1 R5 0 </w:t>
      </w:r>
    </w:p>
    <w:p w14:paraId="79CA02EF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 xml:space="preserve">LDR R2 R5 1 </w:t>
      </w:r>
    </w:p>
    <w:p w14:paraId="55DF931F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  <w:color w:val="70AD47" w:themeColor="accent6"/>
        </w:rPr>
      </w:pPr>
      <w:proofErr w:type="gramStart"/>
      <w:r w:rsidRPr="009873B3">
        <w:rPr>
          <w:rFonts w:ascii="Source Code Pro" w:hAnsi="Source Code Pro" w:cstheme="minorHAnsi"/>
          <w:color w:val="70AD47" w:themeColor="accent6"/>
        </w:rPr>
        <w:t>;Convert</w:t>
      </w:r>
      <w:proofErr w:type="gramEnd"/>
      <w:r w:rsidRPr="009873B3">
        <w:rPr>
          <w:rFonts w:ascii="Source Code Pro" w:hAnsi="Source Code Pro" w:cstheme="minorHAnsi"/>
          <w:color w:val="70AD47" w:themeColor="accent6"/>
        </w:rPr>
        <w:t xml:space="preserve"> R2 to negative for subtraction</w:t>
      </w:r>
    </w:p>
    <w:p w14:paraId="7D1BDCF5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 xml:space="preserve">NOT R2 </w:t>
      </w:r>
      <w:proofErr w:type="spellStart"/>
      <w:r w:rsidRPr="009873B3">
        <w:rPr>
          <w:rFonts w:ascii="Source Code Pro" w:hAnsi="Source Code Pro" w:cstheme="minorHAnsi"/>
        </w:rPr>
        <w:t>R2</w:t>
      </w:r>
      <w:proofErr w:type="spellEnd"/>
      <w:r w:rsidRPr="009873B3">
        <w:rPr>
          <w:rFonts w:ascii="Source Code Pro" w:hAnsi="Source Code Pro" w:cstheme="minorHAnsi"/>
        </w:rPr>
        <w:t xml:space="preserve"> </w:t>
      </w:r>
    </w:p>
    <w:p w14:paraId="30F894E5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 xml:space="preserve">ADD R2 </w:t>
      </w:r>
      <w:proofErr w:type="spellStart"/>
      <w:r w:rsidRPr="009873B3">
        <w:rPr>
          <w:rFonts w:ascii="Source Code Pro" w:hAnsi="Source Code Pro" w:cstheme="minorHAnsi"/>
        </w:rPr>
        <w:t>R2</w:t>
      </w:r>
      <w:proofErr w:type="spellEnd"/>
      <w:r w:rsidRPr="009873B3">
        <w:rPr>
          <w:rFonts w:ascii="Source Code Pro" w:hAnsi="Source Code Pro" w:cstheme="minorHAnsi"/>
        </w:rPr>
        <w:t xml:space="preserve"> 1</w:t>
      </w:r>
    </w:p>
    <w:p w14:paraId="4B74F2A0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proofErr w:type="gramStart"/>
      <w:r w:rsidRPr="009873B3">
        <w:rPr>
          <w:rFonts w:ascii="Source Code Pro" w:hAnsi="Source Code Pro" w:cstheme="minorHAnsi"/>
          <w:color w:val="70AD47" w:themeColor="accent6"/>
        </w:rPr>
        <w:t>;Beginning</w:t>
      </w:r>
      <w:proofErr w:type="gramEnd"/>
      <w:r w:rsidRPr="009873B3">
        <w:rPr>
          <w:rFonts w:ascii="Source Code Pro" w:hAnsi="Source Code Pro" w:cstheme="minorHAnsi"/>
          <w:color w:val="70AD47" w:themeColor="accent6"/>
        </w:rPr>
        <w:t xml:space="preserve"> of iteration </w:t>
      </w:r>
    </w:p>
    <w:p w14:paraId="608CD15E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 xml:space="preserve">ADD R2 </w:t>
      </w:r>
      <w:proofErr w:type="spellStart"/>
      <w:r w:rsidRPr="009873B3">
        <w:rPr>
          <w:rFonts w:ascii="Source Code Pro" w:hAnsi="Source Code Pro" w:cstheme="minorHAnsi"/>
        </w:rPr>
        <w:t>R2</w:t>
      </w:r>
      <w:proofErr w:type="spellEnd"/>
      <w:r w:rsidRPr="009873B3">
        <w:rPr>
          <w:rFonts w:ascii="Source Code Pro" w:hAnsi="Source Code Pro" w:cstheme="minorHAnsi"/>
        </w:rPr>
        <w:t xml:space="preserve"> R1 </w:t>
      </w:r>
    </w:p>
    <w:p w14:paraId="1548FCE9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  <w:color w:val="70AD47" w:themeColor="accent6"/>
        </w:rPr>
      </w:pPr>
      <w:proofErr w:type="gramStart"/>
      <w:r w:rsidRPr="009873B3">
        <w:rPr>
          <w:rFonts w:ascii="Source Code Pro" w:hAnsi="Source Code Pro" w:cstheme="minorHAnsi"/>
          <w:color w:val="70AD47" w:themeColor="accent6"/>
        </w:rPr>
        <w:t>;Compare</w:t>
      </w:r>
      <w:proofErr w:type="gramEnd"/>
      <w:r w:rsidRPr="009873B3">
        <w:rPr>
          <w:rFonts w:ascii="Source Code Pro" w:hAnsi="Source Code Pro" w:cstheme="minorHAnsi"/>
          <w:color w:val="70AD47" w:themeColor="accent6"/>
        </w:rPr>
        <w:t xml:space="preserve"> R2 and R1 </w:t>
      </w:r>
    </w:p>
    <w:p w14:paraId="2C1B307E" w14:textId="77777777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proofErr w:type="spellStart"/>
      <w:r w:rsidRPr="009873B3">
        <w:rPr>
          <w:rFonts w:ascii="Source Code Pro" w:hAnsi="Source Code Pro" w:cstheme="minorHAnsi"/>
        </w:rPr>
        <w:t>BRnz</w:t>
      </w:r>
      <w:proofErr w:type="spellEnd"/>
      <w:r w:rsidRPr="009873B3">
        <w:rPr>
          <w:rFonts w:ascii="Source Code Pro" w:hAnsi="Source Code Pro" w:cstheme="minorHAnsi"/>
        </w:rPr>
        <w:t xml:space="preserve"> 3</w:t>
      </w:r>
      <w:r w:rsidRPr="009873B3">
        <w:rPr>
          <w:rFonts w:ascii="Source Code Pro" w:hAnsi="Source Code Pro" w:cstheme="minorHAnsi"/>
        </w:rPr>
        <w:tab/>
      </w:r>
      <w:proofErr w:type="gramStart"/>
      <w:r w:rsidRPr="009873B3">
        <w:rPr>
          <w:rFonts w:ascii="Source Code Pro" w:hAnsi="Source Code Pro" w:cstheme="minorHAnsi"/>
        </w:rPr>
        <w:tab/>
      </w:r>
      <w:r w:rsidRPr="009873B3">
        <w:rPr>
          <w:rFonts w:ascii="Source Code Pro" w:hAnsi="Source Code Pro" w:cstheme="minorHAnsi"/>
          <w:color w:val="70AD47" w:themeColor="accent6"/>
        </w:rPr>
        <w:t>;offset</w:t>
      </w:r>
      <w:proofErr w:type="gramEnd"/>
      <w:r w:rsidRPr="009873B3">
        <w:rPr>
          <w:rFonts w:ascii="Source Code Pro" w:hAnsi="Source Code Pro" w:cstheme="minorHAnsi"/>
          <w:color w:val="70AD47" w:themeColor="accent6"/>
        </w:rPr>
        <w:t xml:space="preserve"> to store remainder</w:t>
      </w:r>
    </w:p>
    <w:p w14:paraId="2A200DF1" w14:textId="6370B44F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 xml:space="preserve">ADD R3 </w:t>
      </w:r>
      <w:proofErr w:type="spellStart"/>
      <w:r w:rsidRPr="009873B3">
        <w:rPr>
          <w:rFonts w:ascii="Source Code Pro" w:hAnsi="Source Code Pro" w:cstheme="minorHAnsi"/>
        </w:rPr>
        <w:t>R3</w:t>
      </w:r>
      <w:proofErr w:type="spellEnd"/>
      <w:r w:rsidRPr="009873B3">
        <w:rPr>
          <w:rFonts w:ascii="Source Code Pro" w:hAnsi="Source Code Pro" w:cstheme="minorHAnsi"/>
        </w:rPr>
        <w:t xml:space="preserve"> 1 </w:t>
      </w:r>
      <w:proofErr w:type="gramStart"/>
      <w:r w:rsidR="009873B3">
        <w:rPr>
          <w:rFonts w:ascii="Source Code Pro" w:hAnsi="Source Code Pro" w:cstheme="minorHAnsi"/>
        </w:rPr>
        <w:tab/>
      </w:r>
      <w:r w:rsidRPr="009873B3">
        <w:rPr>
          <w:rFonts w:ascii="Source Code Pro" w:hAnsi="Source Code Pro" w:cstheme="minorHAnsi"/>
          <w:color w:val="70AD47" w:themeColor="accent6"/>
        </w:rPr>
        <w:t>;ADD</w:t>
      </w:r>
      <w:proofErr w:type="gramEnd"/>
      <w:r w:rsidRPr="009873B3">
        <w:rPr>
          <w:rFonts w:ascii="Source Code Pro" w:hAnsi="Source Code Pro" w:cstheme="minorHAnsi"/>
          <w:color w:val="70AD47" w:themeColor="accent6"/>
        </w:rPr>
        <w:t xml:space="preserve"> o</w:t>
      </w:r>
      <w:r w:rsidR="009873B3">
        <w:rPr>
          <w:rFonts w:ascii="Source Code Pro" w:hAnsi="Source Code Pro" w:cstheme="minorHAnsi"/>
          <w:color w:val="70AD47" w:themeColor="accent6"/>
        </w:rPr>
        <w:t>n</w:t>
      </w:r>
      <w:r w:rsidRPr="009873B3">
        <w:rPr>
          <w:rFonts w:ascii="Source Code Pro" w:hAnsi="Source Code Pro" w:cstheme="minorHAnsi"/>
          <w:color w:val="70AD47" w:themeColor="accent6"/>
        </w:rPr>
        <w:t>e to value that will be stored as quotient</w:t>
      </w:r>
    </w:p>
    <w:p w14:paraId="2AC3AAEC" w14:textId="4DD716E0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proofErr w:type="spellStart"/>
      <w:r w:rsidRPr="009873B3">
        <w:rPr>
          <w:rFonts w:ascii="Source Code Pro" w:hAnsi="Source Code Pro" w:cstheme="minorHAnsi"/>
        </w:rPr>
        <w:t>BRnzp</w:t>
      </w:r>
      <w:proofErr w:type="spellEnd"/>
      <w:r w:rsidRPr="009873B3">
        <w:rPr>
          <w:rFonts w:ascii="Source Code Pro" w:hAnsi="Source Code Pro" w:cstheme="minorHAnsi"/>
        </w:rPr>
        <w:t xml:space="preserve"> -3 </w:t>
      </w:r>
      <w:r w:rsidRPr="009873B3">
        <w:rPr>
          <w:rFonts w:ascii="Source Code Pro" w:hAnsi="Source Code Pro" w:cstheme="minorHAnsi"/>
        </w:rPr>
        <w:tab/>
      </w:r>
      <w:proofErr w:type="gramStart"/>
      <w:r w:rsidR="009873B3">
        <w:rPr>
          <w:rFonts w:ascii="Source Code Pro" w:hAnsi="Source Code Pro" w:cstheme="minorHAnsi"/>
        </w:rPr>
        <w:tab/>
      </w:r>
      <w:r w:rsidRPr="009873B3">
        <w:rPr>
          <w:rFonts w:ascii="Source Code Pro" w:hAnsi="Source Code Pro" w:cstheme="minorHAnsi"/>
          <w:color w:val="70AD47" w:themeColor="accent6"/>
        </w:rPr>
        <w:t>;Return</w:t>
      </w:r>
      <w:proofErr w:type="gramEnd"/>
      <w:r w:rsidRPr="009873B3">
        <w:rPr>
          <w:rFonts w:ascii="Source Code Pro" w:hAnsi="Source Code Pro" w:cstheme="minorHAnsi"/>
          <w:color w:val="70AD47" w:themeColor="accent6"/>
        </w:rPr>
        <w:t xml:space="preserve"> to beginning of loop </w:t>
      </w:r>
    </w:p>
    <w:p w14:paraId="2F80E771" w14:textId="4F95811E" w:rsidR="00F03439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 xml:space="preserve">STR R2 R6 1 </w:t>
      </w:r>
      <w:proofErr w:type="gramStart"/>
      <w:r w:rsidR="009873B3">
        <w:rPr>
          <w:rFonts w:ascii="Source Code Pro" w:hAnsi="Source Code Pro" w:cstheme="minorHAnsi"/>
        </w:rPr>
        <w:tab/>
      </w:r>
      <w:r w:rsidRPr="009873B3">
        <w:rPr>
          <w:rFonts w:ascii="Source Code Pro" w:hAnsi="Source Code Pro" w:cstheme="minorHAnsi"/>
          <w:color w:val="70AD47" w:themeColor="accent6"/>
        </w:rPr>
        <w:t>;Store</w:t>
      </w:r>
      <w:proofErr w:type="gramEnd"/>
      <w:r w:rsidRPr="009873B3">
        <w:rPr>
          <w:rFonts w:ascii="Source Code Pro" w:hAnsi="Source Code Pro" w:cstheme="minorHAnsi"/>
          <w:color w:val="70AD47" w:themeColor="accent6"/>
        </w:rPr>
        <w:t xml:space="preserve"> remainder in x5001</w:t>
      </w:r>
    </w:p>
    <w:p w14:paraId="716ED787" w14:textId="1D98B72E" w:rsidR="00D741EF" w:rsidRPr="009873B3" w:rsidRDefault="00F03439" w:rsidP="00F03439">
      <w:pPr>
        <w:pStyle w:val="ListParagraph"/>
        <w:spacing w:after="0" w:line="240" w:lineRule="auto"/>
        <w:rPr>
          <w:rFonts w:ascii="Source Code Pro" w:hAnsi="Source Code Pro" w:cstheme="minorHAnsi"/>
        </w:rPr>
      </w:pPr>
      <w:r w:rsidRPr="009873B3">
        <w:rPr>
          <w:rFonts w:ascii="Source Code Pro" w:hAnsi="Source Code Pro" w:cstheme="minorHAnsi"/>
        </w:rPr>
        <w:t xml:space="preserve">STR R3 R6 0 </w:t>
      </w:r>
      <w:proofErr w:type="gramStart"/>
      <w:r w:rsidR="009873B3">
        <w:rPr>
          <w:rFonts w:ascii="Source Code Pro" w:hAnsi="Source Code Pro" w:cstheme="minorHAnsi"/>
        </w:rPr>
        <w:tab/>
      </w:r>
      <w:r w:rsidRPr="009873B3">
        <w:rPr>
          <w:rFonts w:ascii="Source Code Pro" w:hAnsi="Source Code Pro" w:cstheme="minorHAnsi"/>
          <w:color w:val="70AD47" w:themeColor="accent6"/>
        </w:rPr>
        <w:t>;Store</w:t>
      </w:r>
      <w:proofErr w:type="gramEnd"/>
      <w:r w:rsidRPr="009873B3">
        <w:rPr>
          <w:rFonts w:ascii="Source Code Pro" w:hAnsi="Source Code Pro" w:cstheme="minorHAnsi"/>
          <w:color w:val="70AD47" w:themeColor="accent6"/>
        </w:rPr>
        <w:t xml:space="preserve"> the value of R3 (Quotient) into x5000</w:t>
      </w:r>
    </w:p>
    <w:p w14:paraId="3DD0AE79" w14:textId="0090A796" w:rsidR="00AC5C75" w:rsidRPr="00AC5C75" w:rsidRDefault="00AC5C75" w:rsidP="00AC5C75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b/>
        </w:rPr>
      </w:pPr>
    </w:p>
    <w:p w14:paraId="5E48CA07" w14:textId="1EB5C198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cstheme="minorHAnsi"/>
          <w:b/>
        </w:rPr>
        <w:tab/>
      </w:r>
      <w:r w:rsidRPr="00BF5819">
        <w:rPr>
          <w:rFonts w:ascii="Source Code Pro" w:hAnsi="Source Code Pro" w:cstheme="minorHAnsi"/>
        </w:rPr>
        <w:t xml:space="preserve">LD </w:t>
      </w:r>
      <w:r w:rsidRPr="00BF5819">
        <w:rPr>
          <w:rFonts w:ascii="Source Code Pro" w:hAnsi="Source Code Pro" w:cstheme="minorHAnsi"/>
        </w:rPr>
        <w:tab/>
        <w:t>R1 #12</w:t>
      </w:r>
      <w:r w:rsidRPr="00BF5819">
        <w:rPr>
          <w:rFonts w:ascii="Source Code Pro" w:hAnsi="Source Code Pro" w:cstheme="minorHAnsi"/>
        </w:rPr>
        <w:tab/>
      </w:r>
    </w:p>
    <w:p w14:paraId="297B55B9" w14:textId="03B7D8B4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  <w:t xml:space="preserve">LD </w:t>
      </w:r>
      <w:r w:rsidRPr="00BF5819">
        <w:rPr>
          <w:rFonts w:ascii="Source Code Pro" w:hAnsi="Source Code Pro" w:cstheme="minorHAnsi"/>
        </w:rPr>
        <w:tab/>
        <w:t>R2 #13</w:t>
      </w:r>
    </w:p>
    <w:p w14:paraId="7B945240" w14:textId="77777777" w:rsidR="00BF5819" w:rsidRPr="001777F5" w:rsidRDefault="00BF5819" w:rsidP="001777F5">
      <w:pPr>
        <w:spacing w:after="0" w:line="240" w:lineRule="auto"/>
        <w:rPr>
          <w:rFonts w:ascii="Source Code Pro" w:hAnsi="Source Code Pro" w:cstheme="minorHAnsi"/>
          <w:color w:val="70AD47" w:themeColor="accent6"/>
        </w:rPr>
      </w:pPr>
      <w:r w:rsidRPr="00BF5819">
        <w:rPr>
          <w:rFonts w:ascii="Source Code Pro" w:hAnsi="Source Code Pro" w:cstheme="minorHAnsi"/>
        </w:rPr>
        <w:tab/>
      </w:r>
      <w:proofErr w:type="gramStart"/>
      <w:r w:rsidRPr="001777F5">
        <w:rPr>
          <w:rFonts w:ascii="Source Code Pro" w:hAnsi="Source Code Pro" w:cstheme="minorHAnsi"/>
          <w:color w:val="70AD47" w:themeColor="accent6"/>
        </w:rPr>
        <w:t>;Subtract</w:t>
      </w:r>
      <w:proofErr w:type="gramEnd"/>
      <w:r w:rsidRPr="001777F5">
        <w:rPr>
          <w:rFonts w:ascii="Source Code Pro" w:hAnsi="Source Code Pro" w:cstheme="minorHAnsi"/>
          <w:color w:val="70AD47" w:themeColor="accent6"/>
        </w:rPr>
        <w:t xml:space="preserve"> R2 from R1, if result is 0, then R1 = R2 </w:t>
      </w:r>
    </w:p>
    <w:p w14:paraId="04245C5C" w14:textId="77777777" w:rsidR="00BF5819" w:rsidRPr="001777F5" w:rsidRDefault="00BF5819" w:rsidP="001777F5">
      <w:pPr>
        <w:spacing w:after="0" w:line="240" w:lineRule="auto"/>
        <w:rPr>
          <w:rFonts w:ascii="Source Code Pro" w:hAnsi="Source Code Pro" w:cstheme="minorHAnsi"/>
          <w:color w:val="70AD47" w:themeColor="accent6"/>
        </w:rPr>
      </w:pPr>
      <w:r w:rsidRPr="001777F5">
        <w:rPr>
          <w:rFonts w:ascii="Source Code Pro" w:hAnsi="Source Code Pro" w:cstheme="minorHAnsi"/>
          <w:color w:val="70AD47" w:themeColor="accent6"/>
        </w:rPr>
        <w:tab/>
      </w:r>
      <w:proofErr w:type="gramStart"/>
      <w:r w:rsidRPr="001777F5">
        <w:rPr>
          <w:rFonts w:ascii="Source Code Pro" w:hAnsi="Source Code Pro" w:cstheme="minorHAnsi"/>
          <w:color w:val="70AD47" w:themeColor="accent6"/>
        </w:rPr>
        <w:t>;If</w:t>
      </w:r>
      <w:proofErr w:type="gramEnd"/>
      <w:r w:rsidRPr="001777F5">
        <w:rPr>
          <w:rFonts w:ascii="Source Code Pro" w:hAnsi="Source Code Pro" w:cstheme="minorHAnsi"/>
          <w:color w:val="70AD47" w:themeColor="accent6"/>
        </w:rPr>
        <w:t xml:space="preserve"> &lt; 0, R1 &lt; R2 </w:t>
      </w:r>
    </w:p>
    <w:p w14:paraId="01F7F9B0" w14:textId="77777777" w:rsidR="00BF5819" w:rsidRPr="001777F5" w:rsidRDefault="00BF5819" w:rsidP="001777F5">
      <w:pPr>
        <w:spacing w:after="0" w:line="240" w:lineRule="auto"/>
        <w:rPr>
          <w:rFonts w:ascii="Source Code Pro" w:hAnsi="Source Code Pro" w:cstheme="minorHAnsi"/>
          <w:color w:val="70AD47" w:themeColor="accent6"/>
        </w:rPr>
      </w:pPr>
      <w:r w:rsidRPr="001777F5">
        <w:rPr>
          <w:rFonts w:ascii="Source Code Pro" w:hAnsi="Source Code Pro" w:cstheme="minorHAnsi"/>
          <w:color w:val="70AD47" w:themeColor="accent6"/>
        </w:rPr>
        <w:tab/>
      </w:r>
      <w:proofErr w:type="gramStart"/>
      <w:r w:rsidRPr="001777F5">
        <w:rPr>
          <w:rFonts w:ascii="Source Code Pro" w:hAnsi="Source Code Pro" w:cstheme="minorHAnsi"/>
          <w:color w:val="70AD47" w:themeColor="accent6"/>
        </w:rPr>
        <w:t>;If</w:t>
      </w:r>
      <w:proofErr w:type="gramEnd"/>
      <w:r w:rsidRPr="001777F5">
        <w:rPr>
          <w:rFonts w:ascii="Source Code Pro" w:hAnsi="Source Code Pro" w:cstheme="minorHAnsi"/>
          <w:color w:val="70AD47" w:themeColor="accent6"/>
        </w:rPr>
        <w:t xml:space="preserve"> &gt; 0; R1 &gt; R2 </w:t>
      </w:r>
    </w:p>
    <w:p w14:paraId="21327442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  <w:t xml:space="preserve">NOT R2, R2 </w:t>
      </w:r>
    </w:p>
    <w:p w14:paraId="27A2DEF9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  <w:t xml:space="preserve">ADD R2, R2, +1 </w:t>
      </w:r>
    </w:p>
    <w:p w14:paraId="2E50BC84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  <w:t xml:space="preserve">ADD R3, R2, R1 </w:t>
      </w:r>
    </w:p>
    <w:p w14:paraId="6A5CE76C" w14:textId="3C78DF8C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</w:r>
      <w:proofErr w:type="spellStart"/>
      <w:r w:rsidRPr="00BF5819">
        <w:rPr>
          <w:rFonts w:ascii="Source Code Pro" w:hAnsi="Source Code Pro" w:cstheme="minorHAnsi"/>
        </w:rPr>
        <w:t>BRn</w:t>
      </w:r>
      <w:proofErr w:type="spellEnd"/>
      <w:r w:rsidRPr="00BF5819">
        <w:rPr>
          <w:rFonts w:ascii="Source Code Pro" w:hAnsi="Source Code Pro" w:cstheme="minorHAnsi"/>
        </w:rPr>
        <w:t xml:space="preserve"> </w:t>
      </w:r>
      <w:r w:rsidR="00AC5C75">
        <w:rPr>
          <w:rFonts w:ascii="Source Code Pro" w:hAnsi="Source Code Pro" w:cstheme="minorHAnsi"/>
        </w:rPr>
        <w:t>3</w:t>
      </w:r>
    </w:p>
    <w:p w14:paraId="0927016A" w14:textId="6E420D83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</w:r>
      <w:proofErr w:type="spellStart"/>
      <w:r w:rsidRPr="00BF5819">
        <w:rPr>
          <w:rFonts w:ascii="Source Code Pro" w:hAnsi="Source Code Pro" w:cstheme="minorHAnsi"/>
        </w:rPr>
        <w:t>BRz</w:t>
      </w:r>
      <w:proofErr w:type="spellEnd"/>
      <w:r w:rsidRPr="00BF5819">
        <w:rPr>
          <w:rFonts w:ascii="Source Code Pro" w:hAnsi="Source Code Pro" w:cstheme="minorHAnsi"/>
        </w:rPr>
        <w:t xml:space="preserve"> </w:t>
      </w:r>
      <w:r w:rsidR="001777F5">
        <w:rPr>
          <w:rFonts w:ascii="Source Code Pro" w:hAnsi="Source Code Pro" w:cstheme="minorHAnsi"/>
        </w:rPr>
        <w:t>4</w:t>
      </w:r>
    </w:p>
    <w:p w14:paraId="386DF78E" w14:textId="12CD32B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</w:r>
      <w:proofErr w:type="spellStart"/>
      <w:r w:rsidRPr="00BF5819">
        <w:rPr>
          <w:rFonts w:ascii="Source Code Pro" w:hAnsi="Source Code Pro" w:cstheme="minorHAnsi"/>
        </w:rPr>
        <w:t>BRp</w:t>
      </w:r>
      <w:proofErr w:type="spellEnd"/>
      <w:r w:rsidRPr="00BF5819">
        <w:rPr>
          <w:rFonts w:ascii="Source Code Pro" w:hAnsi="Source Code Pro" w:cstheme="minorHAnsi"/>
        </w:rPr>
        <w:t xml:space="preserve"> </w:t>
      </w:r>
      <w:r w:rsidR="00AC5C75">
        <w:rPr>
          <w:rFonts w:ascii="Source Code Pro" w:hAnsi="Source Code Pro" w:cstheme="minorHAnsi"/>
        </w:rPr>
        <w:t>5</w:t>
      </w:r>
    </w:p>
    <w:p w14:paraId="6DBED754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  <w:t xml:space="preserve">LD R0 </w:t>
      </w:r>
      <w:proofErr w:type="gramStart"/>
      <w:r w:rsidRPr="00BF5819">
        <w:rPr>
          <w:rFonts w:ascii="Source Code Pro" w:hAnsi="Source Code Pro" w:cstheme="minorHAnsi"/>
        </w:rPr>
        <w:t xml:space="preserve">7 </w:t>
      </w:r>
      <w:r w:rsidRPr="001777F5">
        <w:rPr>
          <w:rFonts w:ascii="Source Code Pro" w:hAnsi="Source Code Pro" w:cstheme="minorHAnsi"/>
          <w:color w:val="70AD47" w:themeColor="accent6"/>
        </w:rPr>
        <w:t>;Memory</w:t>
      </w:r>
      <w:proofErr w:type="gramEnd"/>
      <w:r w:rsidRPr="001777F5">
        <w:rPr>
          <w:rFonts w:ascii="Source Code Pro" w:hAnsi="Source Code Pro" w:cstheme="minorHAnsi"/>
          <w:color w:val="70AD47" w:themeColor="accent6"/>
        </w:rPr>
        <w:t xml:space="preserve"> location containing -1</w:t>
      </w:r>
    </w:p>
    <w:p w14:paraId="4D579C10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  <w:t xml:space="preserve">JMP END </w:t>
      </w:r>
    </w:p>
    <w:p w14:paraId="350AF70B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  <w:t xml:space="preserve">LD R0 </w:t>
      </w:r>
      <w:proofErr w:type="gramStart"/>
      <w:r w:rsidRPr="00BF5819">
        <w:rPr>
          <w:rFonts w:ascii="Source Code Pro" w:hAnsi="Source Code Pro" w:cstheme="minorHAnsi"/>
        </w:rPr>
        <w:t xml:space="preserve">6  </w:t>
      </w:r>
      <w:r w:rsidRPr="001777F5">
        <w:rPr>
          <w:rFonts w:ascii="Source Code Pro" w:hAnsi="Source Code Pro" w:cstheme="minorHAnsi"/>
          <w:color w:val="70AD47" w:themeColor="accent6"/>
        </w:rPr>
        <w:t>;</w:t>
      </w:r>
      <w:proofErr w:type="gramEnd"/>
      <w:r w:rsidRPr="001777F5">
        <w:rPr>
          <w:rFonts w:ascii="Source Code Pro" w:hAnsi="Source Code Pro" w:cstheme="minorHAnsi"/>
          <w:color w:val="70AD47" w:themeColor="accent6"/>
        </w:rPr>
        <w:t>Mem location containing 0</w:t>
      </w:r>
    </w:p>
    <w:p w14:paraId="00B423B0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  <w:t xml:space="preserve">JMP END </w:t>
      </w:r>
    </w:p>
    <w:p w14:paraId="19C9BD61" w14:textId="77777777" w:rsidR="00BF5819" w:rsidRPr="001777F5" w:rsidRDefault="00BF5819" w:rsidP="001777F5">
      <w:pPr>
        <w:spacing w:after="0" w:line="240" w:lineRule="auto"/>
        <w:rPr>
          <w:rFonts w:ascii="Source Code Pro" w:hAnsi="Source Code Pro" w:cstheme="minorHAnsi"/>
          <w:color w:val="70AD47" w:themeColor="accent6"/>
        </w:rPr>
      </w:pPr>
      <w:r w:rsidRPr="00BF5819">
        <w:rPr>
          <w:rFonts w:ascii="Source Code Pro" w:hAnsi="Source Code Pro" w:cstheme="minorHAnsi"/>
        </w:rPr>
        <w:tab/>
        <w:t xml:space="preserve">LD R0 </w:t>
      </w:r>
      <w:proofErr w:type="gramStart"/>
      <w:r w:rsidRPr="00BF5819">
        <w:rPr>
          <w:rFonts w:ascii="Source Code Pro" w:hAnsi="Source Code Pro" w:cstheme="minorHAnsi"/>
        </w:rPr>
        <w:t xml:space="preserve">5  </w:t>
      </w:r>
      <w:r w:rsidRPr="001777F5">
        <w:rPr>
          <w:rFonts w:ascii="Source Code Pro" w:hAnsi="Source Code Pro" w:cstheme="minorHAnsi"/>
          <w:color w:val="70AD47" w:themeColor="accent6"/>
        </w:rPr>
        <w:t>;</w:t>
      </w:r>
      <w:proofErr w:type="gramEnd"/>
      <w:r w:rsidRPr="001777F5">
        <w:rPr>
          <w:rFonts w:ascii="Source Code Pro" w:hAnsi="Source Code Pro" w:cstheme="minorHAnsi"/>
          <w:color w:val="70AD47" w:themeColor="accent6"/>
        </w:rPr>
        <w:t>Mem location containing 1</w:t>
      </w:r>
    </w:p>
    <w:p w14:paraId="6B72ECAE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  <w:t>JMP END</w:t>
      </w:r>
    </w:p>
    <w:p w14:paraId="32EECEA1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  <w:t>HALT</w:t>
      </w:r>
    </w:p>
    <w:p w14:paraId="0E79B8A7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</w:r>
      <w:proofErr w:type="gramStart"/>
      <w:r w:rsidRPr="00BF5819">
        <w:rPr>
          <w:rFonts w:ascii="Source Code Pro" w:hAnsi="Source Code Pro" w:cstheme="minorHAnsi"/>
        </w:rPr>
        <w:t>.FILL</w:t>
      </w:r>
      <w:proofErr w:type="gramEnd"/>
      <w:r w:rsidRPr="00BF5819">
        <w:rPr>
          <w:rFonts w:ascii="Source Code Pro" w:hAnsi="Source Code Pro" w:cstheme="minorHAnsi"/>
        </w:rPr>
        <w:tab/>
        <w:t>10</w:t>
      </w:r>
    </w:p>
    <w:p w14:paraId="6EADA10D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</w:r>
      <w:proofErr w:type="gramStart"/>
      <w:r w:rsidRPr="00BF5819">
        <w:rPr>
          <w:rFonts w:ascii="Source Code Pro" w:hAnsi="Source Code Pro" w:cstheme="minorHAnsi"/>
        </w:rPr>
        <w:t>.FILL</w:t>
      </w:r>
      <w:proofErr w:type="gramEnd"/>
      <w:r w:rsidRPr="00BF5819">
        <w:rPr>
          <w:rFonts w:ascii="Source Code Pro" w:hAnsi="Source Code Pro" w:cstheme="minorHAnsi"/>
        </w:rPr>
        <w:t xml:space="preserve"> </w:t>
      </w:r>
      <w:r w:rsidRPr="00BF5819">
        <w:rPr>
          <w:rFonts w:ascii="Source Code Pro" w:hAnsi="Source Code Pro" w:cstheme="minorHAnsi"/>
        </w:rPr>
        <w:tab/>
        <w:t>2</w:t>
      </w:r>
    </w:p>
    <w:p w14:paraId="16086D61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</w:r>
      <w:proofErr w:type="gramStart"/>
      <w:r w:rsidRPr="00BF5819">
        <w:rPr>
          <w:rFonts w:ascii="Source Code Pro" w:hAnsi="Source Code Pro" w:cstheme="minorHAnsi"/>
        </w:rPr>
        <w:t>.FILL</w:t>
      </w:r>
      <w:proofErr w:type="gramEnd"/>
      <w:r w:rsidRPr="00BF5819">
        <w:rPr>
          <w:rFonts w:ascii="Source Code Pro" w:hAnsi="Source Code Pro" w:cstheme="minorHAnsi"/>
        </w:rPr>
        <w:t xml:space="preserve"> </w:t>
      </w:r>
      <w:r w:rsidRPr="00BF5819">
        <w:rPr>
          <w:rFonts w:ascii="Source Code Pro" w:hAnsi="Source Code Pro" w:cstheme="minorHAnsi"/>
        </w:rPr>
        <w:tab/>
        <w:t>-1</w:t>
      </w:r>
    </w:p>
    <w:p w14:paraId="5C58ED3D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lastRenderedPageBreak/>
        <w:tab/>
      </w:r>
      <w:proofErr w:type="gramStart"/>
      <w:r w:rsidRPr="00BF5819">
        <w:rPr>
          <w:rFonts w:ascii="Source Code Pro" w:hAnsi="Source Code Pro" w:cstheme="minorHAnsi"/>
        </w:rPr>
        <w:t>.FILL</w:t>
      </w:r>
      <w:proofErr w:type="gramEnd"/>
      <w:r w:rsidRPr="00BF5819">
        <w:rPr>
          <w:rFonts w:ascii="Source Code Pro" w:hAnsi="Source Code Pro" w:cstheme="minorHAnsi"/>
        </w:rPr>
        <w:tab/>
        <w:t>0</w:t>
      </w:r>
    </w:p>
    <w:p w14:paraId="5A92368B" w14:textId="77777777" w:rsidR="00BF5819" w:rsidRPr="00BF5819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BF5819">
        <w:rPr>
          <w:rFonts w:ascii="Source Code Pro" w:hAnsi="Source Code Pro" w:cstheme="minorHAnsi"/>
        </w:rPr>
        <w:tab/>
      </w:r>
      <w:proofErr w:type="gramStart"/>
      <w:r w:rsidRPr="00BF5819">
        <w:rPr>
          <w:rFonts w:ascii="Source Code Pro" w:hAnsi="Source Code Pro" w:cstheme="minorHAnsi"/>
        </w:rPr>
        <w:t>.FILL</w:t>
      </w:r>
      <w:proofErr w:type="gramEnd"/>
      <w:r w:rsidRPr="00BF5819">
        <w:rPr>
          <w:rFonts w:ascii="Source Code Pro" w:hAnsi="Source Code Pro" w:cstheme="minorHAnsi"/>
        </w:rPr>
        <w:tab/>
        <w:t>1</w:t>
      </w:r>
    </w:p>
    <w:p w14:paraId="3643563A" w14:textId="77777777" w:rsidR="00BF5819" w:rsidRPr="00BF5819" w:rsidRDefault="00BF5819" w:rsidP="001777F5">
      <w:pPr>
        <w:spacing w:after="0" w:line="240" w:lineRule="auto"/>
        <w:rPr>
          <w:rFonts w:cstheme="minorHAnsi"/>
          <w:b/>
        </w:rPr>
      </w:pPr>
    </w:p>
    <w:p w14:paraId="444F51F9" w14:textId="504FBFD8" w:rsidR="000652C8" w:rsidRPr="001777F5" w:rsidRDefault="00BF5819" w:rsidP="001777F5">
      <w:pPr>
        <w:spacing w:after="0" w:line="240" w:lineRule="auto"/>
        <w:rPr>
          <w:rFonts w:ascii="Source Code Pro" w:hAnsi="Source Code Pro" w:cstheme="minorHAnsi"/>
        </w:rPr>
      </w:pPr>
      <w:r w:rsidRPr="001777F5">
        <w:rPr>
          <w:rFonts w:ascii="Source Code Pro" w:hAnsi="Source Code Pro" w:cstheme="minorHAnsi"/>
        </w:rPr>
        <w:t>END</w:t>
      </w:r>
      <w:r w:rsidRPr="001777F5">
        <w:rPr>
          <w:rFonts w:ascii="Source Code Pro" w:hAnsi="Source Code Pro" w:cstheme="minorHAnsi"/>
        </w:rPr>
        <w:tab/>
        <w:t>.END</w:t>
      </w:r>
    </w:p>
    <w:sectPr w:rsidR="000652C8" w:rsidRPr="001777F5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3DA66" w14:textId="77777777" w:rsidR="00066135" w:rsidRDefault="00066135" w:rsidP="00701B59">
      <w:pPr>
        <w:spacing w:after="0" w:line="240" w:lineRule="auto"/>
      </w:pPr>
      <w:r>
        <w:separator/>
      </w:r>
    </w:p>
  </w:endnote>
  <w:endnote w:type="continuationSeparator" w:id="0">
    <w:p w14:paraId="663BB144" w14:textId="77777777" w:rsidR="00066135" w:rsidRDefault="00066135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8A815" w14:textId="77777777" w:rsidR="00066135" w:rsidRDefault="00066135" w:rsidP="00701B59">
      <w:pPr>
        <w:spacing w:after="0" w:line="240" w:lineRule="auto"/>
      </w:pPr>
      <w:r>
        <w:separator/>
      </w:r>
    </w:p>
  </w:footnote>
  <w:footnote w:type="continuationSeparator" w:id="0">
    <w:p w14:paraId="51971B0E" w14:textId="77777777" w:rsidR="00066135" w:rsidRDefault="00066135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6"/>
  </w:num>
  <w:num w:numId="9">
    <w:abstractNumId w:val="3"/>
  </w:num>
  <w:num w:numId="10">
    <w:abstractNumId w:val="29"/>
  </w:num>
  <w:num w:numId="11">
    <w:abstractNumId w:val="33"/>
  </w:num>
  <w:num w:numId="12">
    <w:abstractNumId w:val="14"/>
  </w:num>
  <w:num w:numId="13">
    <w:abstractNumId w:val="34"/>
  </w:num>
  <w:num w:numId="14">
    <w:abstractNumId w:val="22"/>
  </w:num>
  <w:num w:numId="15">
    <w:abstractNumId w:val="24"/>
  </w:num>
  <w:num w:numId="16">
    <w:abstractNumId w:val="31"/>
  </w:num>
  <w:num w:numId="17">
    <w:abstractNumId w:val="9"/>
  </w:num>
  <w:num w:numId="18">
    <w:abstractNumId w:val="25"/>
  </w:num>
  <w:num w:numId="19">
    <w:abstractNumId w:val="20"/>
  </w:num>
  <w:num w:numId="20">
    <w:abstractNumId w:val="27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2"/>
  </w:num>
  <w:num w:numId="28">
    <w:abstractNumId w:val="12"/>
  </w:num>
  <w:num w:numId="29">
    <w:abstractNumId w:val="1"/>
  </w:num>
  <w:num w:numId="30">
    <w:abstractNumId w:val="21"/>
  </w:num>
  <w:num w:numId="31">
    <w:abstractNumId w:val="23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135"/>
    <w:rsid w:val="000652C8"/>
    <w:rsid w:val="00066135"/>
    <w:rsid w:val="00081F13"/>
    <w:rsid w:val="000D275B"/>
    <w:rsid w:val="001777F5"/>
    <w:rsid w:val="001A566E"/>
    <w:rsid w:val="00210224"/>
    <w:rsid w:val="00274BAB"/>
    <w:rsid w:val="002A7646"/>
    <w:rsid w:val="002B3471"/>
    <w:rsid w:val="002D5388"/>
    <w:rsid w:val="003100FE"/>
    <w:rsid w:val="003412D7"/>
    <w:rsid w:val="003D0A05"/>
    <w:rsid w:val="004047EA"/>
    <w:rsid w:val="004C24AD"/>
    <w:rsid w:val="004C2A7D"/>
    <w:rsid w:val="0059380C"/>
    <w:rsid w:val="005D09BF"/>
    <w:rsid w:val="005E5814"/>
    <w:rsid w:val="0060364A"/>
    <w:rsid w:val="0061643B"/>
    <w:rsid w:val="0069202B"/>
    <w:rsid w:val="006B0C49"/>
    <w:rsid w:val="006D168B"/>
    <w:rsid w:val="00701B59"/>
    <w:rsid w:val="00715637"/>
    <w:rsid w:val="00730FD8"/>
    <w:rsid w:val="00737D24"/>
    <w:rsid w:val="00772D32"/>
    <w:rsid w:val="007B3CC2"/>
    <w:rsid w:val="007D3EB5"/>
    <w:rsid w:val="007D65BE"/>
    <w:rsid w:val="007E4AB3"/>
    <w:rsid w:val="0082779C"/>
    <w:rsid w:val="00873CE1"/>
    <w:rsid w:val="008C5574"/>
    <w:rsid w:val="00915E44"/>
    <w:rsid w:val="00953773"/>
    <w:rsid w:val="0095679D"/>
    <w:rsid w:val="00983921"/>
    <w:rsid w:val="009873B3"/>
    <w:rsid w:val="00A66D9A"/>
    <w:rsid w:val="00A7291E"/>
    <w:rsid w:val="00AC1321"/>
    <w:rsid w:val="00AC5C75"/>
    <w:rsid w:val="00B23CB6"/>
    <w:rsid w:val="00B31536"/>
    <w:rsid w:val="00B5231C"/>
    <w:rsid w:val="00BE2647"/>
    <w:rsid w:val="00BE6A91"/>
    <w:rsid w:val="00BF5819"/>
    <w:rsid w:val="00C007BA"/>
    <w:rsid w:val="00CA268F"/>
    <w:rsid w:val="00CA6DD4"/>
    <w:rsid w:val="00CC5541"/>
    <w:rsid w:val="00D57256"/>
    <w:rsid w:val="00D73414"/>
    <w:rsid w:val="00D741EF"/>
    <w:rsid w:val="00DD735D"/>
    <w:rsid w:val="00E0578E"/>
    <w:rsid w:val="00E23AF6"/>
    <w:rsid w:val="00EF4B5C"/>
    <w:rsid w:val="00F03439"/>
    <w:rsid w:val="00F378C2"/>
    <w:rsid w:val="00F47DD9"/>
    <w:rsid w:val="00F612AE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0320AE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hool\CSCI240\CSCI24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068B0B31BE42F89A06116CF3D35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C27E9-7DEF-435A-8629-1F1DFBF78337}"/>
      </w:docPartPr>
      <w:docPartBody>
        <w:p w:rsidR="005C6A27" w:rsidRDefault="005C6A27">
          <w:pPr>
            <w:pStyle w:val="21068B0B31BE42F89A06116CF3D35DFE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6572157374D2A868EC16E9DAA1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33756-4A40-46D1-867C-14AF7EE8813A}"/>
      </w:docPartPr>
      <w:docPartBody>
        <w:p w:rsidR="005C6A27" w:rsidRDefault="005C6A27">
          <w:pPr>
            <w:pStyle w:val="A7D6572157374D2A868EC16E9DAA13D2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B48B289ED042D2AA4E525FB8A43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962B6-52B4-4128-B085-6BFB57C56802}"/>
      </w:docPartPr>
      <w:docPartBody>
        <w:p w:rsidR="005C6A27" w:rsidRDefault="005C6A27">
          <w:pPr>
            <w:pStyle w:val="2BB48B289ED042D2AA4E525FB8A43AC1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27"/>
    <w:rsid w:val="005C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1068B0B31BE42F89A06116CF3D35DFE">
    <w:name w:val="21068B0B31BE42F89A06116CF3D35DFE"/>
  </w:style>
  <w:style w:type="paragraph" w:customStyle="1" w:styleId="A7D6572157374D2A868EC16E9DAA13D2">
    <w:name w:val="A7D6572157374D2A868EC16E9DAA13D2"/>
  </w:style>
  <w:style w:type="paragraph" w:customStyle="1" w:styleId="2BB48B289ED042D2AA4E525FB8A43AC1">
    <w:name w:val="2BB48B289ED042D2AA4E525FB8A43A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CSCI240Template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2018-10-18T04:04:00Z</dcterms:created>
  <dcterms:modified xsi:type="dcterms:W3CDTF">2018-10-23T06:36:00Z</dcterms:modified>
</cp:coreProperties>
</file>