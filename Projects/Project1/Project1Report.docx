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64A" w:rsidRDefault="00701B59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 w:rsidRPr="003100FE">
        <w:rPr>
          <w:rFonts w:cstheme="minorHAnsi"/>
          <w:b/>
          <w:sz w:val="24"/>
        </w:rPr>
        <w:t>CSCI</w:t>
      </w:r>
      <w:r w:rsidR="007B3CC2">
        <w:rPr>
          <w:rFonts w:cstheme="minorHAnsi"/>
          <w:b/>
          <w:sz w:val="24"/>
        </w:rPr>
        <w:t>240 – Computer Organization and Assembly Language Programming</w:t>
      </w:r>
    </w:p>
    <w:p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C8576B2AD6DC446F8BC83E36B67956E5"/>
          </w:placeholder>
          <w:text/>
        </w:sdtPr>
        <w:sdtEndPr>
          <w:rPr>
            <w:b/>
          </w:rPr>
        </w:sdtEndPr>
        <w:sdtContent>
          <w:r w:rsidR="009273CA">
            <w:rPr>
              <w:rFonts w:cstheme="minorHAnsi"/>
              <w:sz w:val="24"/>
            </w:rPr>
            <w:t>Jonathan Limpus</w:t>
          </w:r>
        </w:sdtContent>
      </w:sdt>
    </w:p>
    <w:p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31A7F8BF789C431C8D8063DF95BC8497"/>
          </w:placeholder>
          <w:text/>
        </w:sdtPr>
        <w:sdtEndPr/>
        <w:sdtContent>
          <w:r w:rsidR="009273CA">
            <w:rPr>
              <w:rFonts w:cstheme="minorHAnsi"/>
              <w:sz w:val="24"/>
            </w:rPr>
            <w:t>1429394</w:t>
          </w:r>
        </w:sdtContent>
      </w:sdt>
    </w:p>
    <w:p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A4797297701E4C3CAFAF81D12310CF27"/>
          </w:placeholder>
          <w:text/>
        </w:sdtPr>
        <w:sdtEndPr/>
        <w:sdtContent>
          <w:r w:rsidR="009273CA">
            <w:rPr>
              <w:rFonts w:cstheme="minorHAnsi"/>
              <w:sz w:val="24"/>
            </w:rPr>
            <w:t>Project 1: Machine Language</w:t>
          </w:r>
        </w:sdtContent>
      </w:sdt>
    </w:p>
    <w:p w:rsidR="0060364A" w:rsidRPr="000652C8" w:rsidRDefault="0060364A" w:rsidP="00D741EF">
      <w:pPr>
        <w:spacing w:after="0" w:line="240" w:lineRule="auto"/>
        <w:rPr>
          <w:rFonts w:cstheme="minorHAnsi"/>
        </w:rPr>
      </w:pPr>
    </w:p>
    <w:p w:rsidR="000652C8" w:rsidRDefault="009273CA" w:rsidP="009273CA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Problem 1: </w:t>
      </w:r>
    </w:p>
    <w:p w:rsidR="009273CA" w:rsidRPr="009273CA" w:rsidRDefault="009273CA" w:rsidP="009273CA">
      <w:pPr>
        <w:pStyle w:val="ListParagraph"/>
        <w:spacing w:after="0" w:line="480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Test Case 1: Integer n initialized to 4 and </w:t>
      </w:r>
      <w:bookmarkStart w:id="0" w:name="_GoBack"/>
      <w:bookmarkEnd w:id="0"/>
    </w:p>
    <w:sectPr w:rsidR="009273CA" w:rsidRPr="009273CA" w:rsidSect="00772D3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3CA" w:rsidRDefault="009273CA" w:rsidP="00701B59">
      <w:pPr>
        <w:spacing w:after="0" w:line="240" w:lineRule="auto"/>
      </w:pPr>
      <w:r>
        <w:separator/>
      </w:r>
    </w:p>
  </w:endnote>
  <w:endnote w:type="continuationSeparator" w:id="0">
    <w:p w:rsidR="009273CA" w:rsidRDefault="009273CA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3CA" w:rsidRDefault="009273CA" w:rsidP="00701B59">
      <w:pPr>
        <w:spacing w:after="0" w:line="240" w:lineRule="auto"/>
      </w:pPr>
      <w:r>
        <w:separator/>
      </w:r>
    </w:p>
  </w:footnote>
  <w:footnote w:type="continuationSeparator" w:id="0">
    <w:p w:rsidR="009273CA" w:rsidRDefault="009273CA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6"/>
  </w:num>
  <w:num w:numId="9">
    <w:abstractNumId w:val="3"/>
  </w:num>
  <w:num w:numId="10">
    <w:abstractNumId w:val="29"/>
  </w:num>
  <w:num w:numId="11">
    <w:abstractNumId w:val="33"/>
  </w:num>
  <w:num w:numId="12">
    <w:abstractNumId w:val="14"/>
  </w:num>
  <w:num w:numId="13">
    <w:abstractNumId w:val="34"/>
  </w:num>
  <w:num w:numId="14">
    <w:abstractNumId w:val="22"/>
  </w:num>
  <w:num w:numId="15">
    <w:abstractNumId w:val="24"/>
  </w:num>
  <w:num w:numId="16">
    <w:abstractNumId w:val="31"/>
  </w:num>
  <w:num w:numId="17">
    <w:abstractNumId w:val="9"/>
  </w:num>
  <w:num w:numId="18">
    <w:abstractNumId w:val="25"/>
  </w:num>
  <w:num w:numId="19">
    <w:abstractNumId w:val="20"/>
  </w:num>
  <w:num w:numId="20">
    <w:abstractNumId w:val="27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2"/>
  </w:num>
  <w:num w:numId="28">
    <w:abstractNumId w:val="12"/>
  </w:num>
  <w:num w:numId="29">
    <w:abstractNumId w:val="1"/>
  </w:num>
  <w:num w:numId="30">
    <w:abstractNumId w:val="21"/>
  </w:num>
  <w:num w:numId="31">
    <w:abstractNumId w:val="23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3CA"/>
    <w:rsid w:val="000652C8"/>
    <w:rsid w:val="00081F13"/>
    <w:rsid w:val="001A566E"/>
    <w:rsid w:val="00210224"/>
    <w:rsid w:val="00274BAB"/>
    <w:rsid w:val="002A7646"/>
    <w:rsid w:val="002B3471"/>
    <w:rsid w:val="003100FE"/>
    <w:rsid w:val="003412D7"/>
    <w:rsid w:val="003D0A05"/>
    <w:rsid w:val="004047EA"/>
    <w:rsid w:val="004C2A7D"/>
    <w:rsid w:val="0059380C"/>
    <w:rsid w:val="005D09BF"/>
    <w:rsid w:val="005E5814"/>
    <w:rsid w:val="0060364A"/>
    <w:rsid w:val="0061643B"/>
    <w:rsid w:val="0069202B"/>
    <w:rsid w:val="006B0C49"/>
    <w:rsid w:val="006D168B"/>
    <w:rsid w:val="00701B59"/>
    <w:rsid w:val="00715637"/>
    <w:rsid w:val="00737D24"/>
    <w:rsid w:val="00772D32"/>
    <w:rsid w:val="007B3CC2"/>
    <w:rsid w:val="007D3EB5"/>
    <w:rsid w:val="007D65BE"/>
    <w:rsid w:val="007E4AB3"/>
    <w:rsid w:val="0082779C"/>
    <w:rsid w:val="00873CE1"/>
    <w:rsid w:val="008C5574"/>
    <w:rsid w:val="00915E44"/>
    <w:rsid w:val="009273CA"/>
    <w:rsid w:val="00953773"/>
    <w:rsid w:val="0095679D"/>
    <w:rsid w:val="00983921"/>
    <w:rsid w:val="00A66D9A"/>
    <w:rsid w:val="00A7291E"/>
    <w:rsid w:val="00AC1321"/>
    <w:rsid w:val="00B23CB6"/>
    <w:rsid w:val="00B31536"/>
    <w:rsid w:val="00B5231C"/>
    <w:rsid w:val="00BE2647"/>
    <w:rsid w:val="00BE6A91"/>
    <w:rsid w:val="00CA268F"/>
    <w:rsid w:val="00CA6DD4"/>
    <w:rsid w:val="00CC5541"/>
    <w:rsid w:val="00D57256"/>
    <w:rsid w:val="00D73414"/>
    <w:rsid w:val="00D741EF"/>
    <w:rsid w:val="00DD735D"/>
    <w:rsid w:val="00E0578E"/>
    <w:rsid w:val="00E23AF6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435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hool\CSCI240\CSCI24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576B2AD6DC446F8BC83E36B6795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60C15-3CB2-4F54-8F36-1B637E72A82C}"/>
      </w:docPartPr>
      <w:docPartBody>
        <w:p w:rsidR="00000000" w:rsidRDefault="002D644C">
          <w:pPr>
            <w:pStyle w:val="C8576B2AD6DC446F8BC83E36B67956E5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A7F8BF789C431C8D8063DF95BC8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0E2D7-A4C8-45EE-B2FF-57ACFDF47CC9}"/>
      </w:docPartPr>
      <w:docPartBody>
        <w:p w:rsidR="00000000" w:rsidRDefault="002D644C">
          <w:pPr>
            <w:pStyle w:val="31A7F8BF789C431C8D8063DF95BC8497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97297701E4C3CAFAF81D12310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9E9A9-A906-4E18-BDF5-F2AA1ADF38D2}"/>
      </w:docPartPr>
      <w:docPartBody>
        <w:p w:rsidR="00000000" w:rsidRDefault="002D644C">
          <w:pPr>
            <w:pStyle w:val="A4797297701E4C3CAFAF81D12310CF27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576B2AD6DC446F8BC83E36B67956E5">
    <w:name w:val="C8576B2AD6DC446F8BC83E36B67956E5"/>
  </w:style>
  <w:style w:type="paragraph" w:customStyle="1" w:styleId="31A7F8BF789C431C8D8063DF95BC8497">
    <w:name w:val="31A7F8BF789C431C8D8063DF95BC8497"/>
  </w:style>
  <w:style w:type="paragraph" w:customStyle="1" w:styleId="A4797297701E4C3CAFAF81D12310CF27">
    <w:name w:val="A4797297701E4C3CAFAF81D12310C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CSCI240Template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2018-11-04T03:59:00Z</dcterms:created>
  <dcterms:modified xsi:type="dcterms:W3CDTF">2018-11-04T04:02:00Z</dcterms:modified>
</cp:coreProperties>
</file>